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8" w:type="dxa"/>
        <w:tblLayout w:type="fixed"/>
        <w:tblLook w:val="0000" w:firstRow="0" w:lastRow="0" w:firstColumn="0" w:lastColumn="0" w:noHBand="0" w:noVBand="0"/>
      </w:tblPr>
      <w:tblGrid>
        <w:gridCol w:w="18"/>
        <w:gridCol w:w="2608"/>
        <w:gridCol w:w="500"/>
        <w:gridCol w:w="2122"/>
        <w:gridCol w:w="2621"/>
        <w:gridCol w:w="2621"/>
        <w:gridCol w:w="18"/>
      </w:tblGrid>
      <w:tr w:rsidR="00EB4EBB" w:rsidRPr="00160329" w14:paraId="54140D1B" w14:textId="77777777" w:rsidTr="000F5E08">
        <w:trPr>
          <w:gridBefore w:val="1"/>
          <w:wBefore w:w="18" w:type="dxa"/>
          <w:trHeight w:val="480"/>
        </w:trPr>
        <w:tc>
          <w:tcPr>
            <w:tcW w:w="3108" w:type="dxa"/>
            <w:gridSpan w:val="2"/>
            <w:vAlign w:val="center"/>
          </w:tcPr>
          <w:p w14:paraId="38F27A8C" w14:textId="77777777" w:rsidR="00EB4EBB" w:rsidRDefault="00E53D96" w:rsidP="008352F7">
            <w:pPr>
              <w:spacing w:before="60" w:after="60" w:line="360" w:lineRule="auto"/>
              <w:rPr>
                <w:rFonts w:ascii="Arial" w:hAnsi="Arial" w:cs="Arial"/>
                <w:b/>
                <w:bCs/>
              </w:rPr>
            </w:pPr>
            <w:r w:rsidRPr="00160329">
              <w:rPr>
                <w:rFonts w:ascii="Arial" w:hAnsi="Arial" w:cs="Arial"/>
                <w:b/>
                <w:bCs/>
              </w:rPr>
              <w:t>Name</w:t>
            </w:r>
          </w:p>
          <w:p w14:paraId="2D8C910C" w14:textId="77D8B046" w:rsidR="00BF4BB8" w:rsidRPr="00160329" w:rsidRDefault="00BF4BB8" w:rsidP="00BF4BB8">
            <w:pPr>
              <w:spacing w:before="60" w:after="6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7382" w:type="dxa"/>
            <w:gridSpan w:val="4"/>
            <w:vAlign w:val="center"/>
          </w:tcPr>
          <w:p w14:paraId="4FAFEFCE" w14:textId="77777777" w:rsidR="00EB4EBB" w:rsidRDefault="00307CF1" w:rsidP="008352F7">
            <w:pPr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Jayesh</w:t>
            </w:r>
            <w:r w:rsidR="00160329" w:rsidRPr="0016032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Sharma</w:t>
            </w:r>
            <w:r w:rsidR="009E07BB">
              <w:rPr>
                <w:rFonts w:ascii="Arial" w:hAnsi="Arial" w:cs="Arial"/>
                <w:b/>
                <w:sz w:val="20"/>
                <w:szCs w:val="20"/>
              </w:rPr>
              <w:t xml:space="preserve">     (+91-7014285812 )</w:t>
            </w:r>
          </w:p>
          <w:p w14:paraId="04A549FC" w14:textId="48F8F2E3" w:rsidR="00BF4BB8" w:rsidRPr="00160329" w:rsidRDefault="00BF4BB8" w:rsidP="008352F7">
            <w:pPr>
              <w:spacing w:before="60" w:after="6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Jayesh.sharma@</w:t>
            </w:r>
            <w:r w:rsidRPr="00BF4BB8">
              <w:rPr>
                <w:rFonts w:ascii="Arial" w:hAnsi="Arial" w:cs="Arial"/>
                <w:b/>
                <w:sz w:val="20"/>
                <w:szCs w:val="20"/>
              </w:rPr>
              <w:t>Cognizant</w:t>
            </w:r>
            <w:r>
              <w:rPr>
                <w:rFonts w:ascii="Arial" w:hAnsi="Arial" w:cs="Arial"/>
                <w:b/>
                <w:sz w:val="20"/>
                <w:szCs w:val="20"/>
              </w:rPr>
              <w:t>.com</w:t>
            </w:r>
          </w:p>
        </w:tc>
      </w:tr>
      <w:tr w:rsidR="00EB4EBB" w:rsidRPr="00160329" w14:paraId="3D4FB65E" w14:textId="77777777" w:rsidTr="000F5E08">
        <w:trPr>
          <w:gridBefore w:val="1"/>
          <w:wBefore w:w="18" w:type="dxa"/>
          <w:trHeight w:val="480"/>
        </w:trPr>
        <w:tc>
          <w:tcPr>
            <w:tcW w:w="1049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0B49BA" w14:textId="77777777" w:rsidR="008352F7" w:rsidRDefault="008352F7" w:rsidP="008352F7">
            <w:pPr>
              <w:spacing w:line="360" w:lineRule="auto"/>
              <w:contextualSpacing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  <w:p w14:paraId="2E18453B" w14:textId="7A97529A" w:rsidR="008352F7" w:rsidRDefault="00287CFF" w:rsidP="008352F7">
            <w:pPr>
              <w:spacing w:line="360" w:lineRule="auto"/>
              <w:contextualSpacing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287CFF">
              <w:rPr>
                <w:rFonts w:ascii="Arial" w:hAnsi="Arial" w:cs="Arial"/>
                <w:i/>
                <w:sz w:val="20"/>
                <w:szCs w:val="20"/>
                <w:lang w:val="en-US"/>
              </w:rPr>
              <w:t>Completed training</w:t>
            </w:r>
            <w:r w:rsidR="00D504C9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&amp; worked on</w:t>
            </w:r>
            <w:r w:rsidRPr="00287CFF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Spring Boot ,Spring Cloud, Micro</w:t>
            </w:r>
            <w:r w:rsidR="009E07BB">
              <w:rPr>
                <w:rFonts w:ascii="Arial" w:hAnsi="Arial" w:cs="Arial"/>
                <w:i/>
                <w:sz w:val="20"/>
                <w:szCs w:val="20"/>
                <w:lang w:val="en-US"/>
              </w:rPr>
              <w:t>-</w:t>
            </w:r>
            <w:r w:rsidRPr="00287CFF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services , Core Java ,Java8 </w:t>
            </w:r>
          </w:p>
          <w:p w14:paraId="76A97341" w14:textId="312BBBD6" w:rsidR="009E07BB" w:rsidRDefault="00287CFF" w:rsidP="008352F7">
            <w:pPr>
              <w:spacing w:line="360" w:lineRule="auto"/>
              <w:contextualSpacing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287CFF">
              <w:rPr>
                <w:rFonts w:ascii="Arial" w:hAnsi="Arial" w:cs="Arial"/>
                <w:i/>
                <w:sz w:val="20"/>
                <w:szCs w:val="20"/>
                <w:lang w:val="en-US"/>
              </w:rPr>
              <w:t>REST</w:t>
            </w:r>
            <w:r w:rsidR="000908ED">
              <w:rPr>
                <w:rFonts w:ascii="Arial" w:hAnsi="Arial" w:cs="Arial"/>
                <w:i/>
                <w:sz w:val="20"/>
                <w:szCs w:val="20"/>
                <w:lang w:val="en-US"/>
              </w:rPr>
              <w:t>,</w:t>
            </w:r>
            <w:r w:rsidR="009E07BB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SQL</w:t>
            </w:r>
            <w:r w:rsidR="000908ED">
              <w:rPr>
                <w:rFonts w:ascii="Arial" w:hAnsi="Arial" w:cs="Arial"/>
                <w:i/>
                <w:sz w:val="20"/>
                <w:szCs w:val="20"/>
                <w:lang w:val="en-US"/>
              </w:rPr>
              <w:t>, Jasper</w:t>
            </w:r>
            <w:r w:rsidRPr="00287CFF">
              <w:rPr>
                <w:rFonts w:ascii="Arial" w:hAnsi="Arial" w:cs="Arial"/>
                <w:i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</w:t>
            </w:r>
          </w:p>
          <w:p w14:paraId="7424A80B" w14:textId="55F31D36" w:rsidR="00B67621" w:rsidRPr="00287CFF" w:rsidRDefault="00B67621" w:rsidP="009E07BB">
            <w:pPr>
              <w:spacing w:line="360" w:lineRule="auto"/>
              <w:contextualSpacing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B67621" w:rsidRPr="00160329" w14:paraId="51422B05" w14:textId="77777777" w:rsidTr="000F5E08">
        <w:tblPrEx>
          <w:jc w:val="center"/>
          <w:tblLook w:val="0180" w:firstRow="0" w:lastRow="0" w:firstColumn="1" w:lastColumn="1" w:noHBand="0" w:noVBand="0"/>
        </w:tblPrEx>
        <w:trPr>
          <w:gridAfter w:val="1"/>
          <w:wAfter w:w="18" w:type="dxa"/>
          <w:cantSplit/>
          <w:trHeight w:val="401"/>
          <w:jc w:val="center"/>
        </w:trPr>
        <w:tc>
          <w:tcPr>
            <w:tcW w:w="2626" w:type="dxa"/>
            <w:gridSpan w:val="2"/>
            <w:tcBorders>
              <w:top w:val="single" w:sz="4" w:space="0" w:color="auto"/>
            </w:tcBorders>
            <w:vAlign w:val="center"/>
          </w:tcPr>
          <w:p w14:paraId="3613FE1B" w14:textId="77777777" w:rsidR="00B67621" w:rsidRPr="00160329" w:rsidRDefault="00B67621" w:rsidP="008352F7">
            <w:pPr>
              <w:spacing w:before="60" w:after="60" w:line="360" w:lineRule="auto"/>
              <w:jc w:val="center"/>
              <w:rPr>
                <w:rFonts w:ascii="Arial" w:hAnsi="Arial" w:cs="Arial"/>
                <w:b/>
              </w:rPr>
            </w:pPr>
            <w:r w:rsidRPr="00160329">
              <w:rPr>
                <w:rFonts w:ascii="Arial" w:eastAsia="Times New Roman" w:hAnsi="Arial" w:cs="Arial"/>
                <w:b/>
                <w:color w:val="000000" w:themeColor="text1"/>
                <w:szCs w:val="20"/>
              </w:rPr>
              <w:t xml:space="preserve">Primary </w:t>
            </w:r>
            <w:r w:rsidR="00081DF2" w:rsidRPr="00160329">
              <w:rPr>
                <w:rFonts w:ascii="Arial" w:eastAsia="Times New Roman" w:hAnsi="Arial" w:cs="Arial"/>
                <w:b/>
                <w:color w:val="000000" w:themeColor="text1"/>
                <w:szCs w:val="20"/>
              </w:rPr>
              <w:t>E</w:t>
            </w:r>
            <w:r w:rsidRPr="00160329">
              <w:rPr>
                <w:rFonts w:ascii="Arial" w:eastAsia="Times New Roman" w:hAnsi="Arial" w:cs="Arial"/>
                <w:b/>
                <w:color w:val="000000" w:themeColor="text1"/>
                <w:szCs w:val="20"/>
              </w:rPr>
              <w:t>xpertise</w:t>
            </w:r>
          </w:p>
        </w:tc>
        <w:tc>
          <w:tcPr>
            <w:tcW w:w="2622" w:type="dxa"/>
            <w:gridSpan w:val="2"/>
            <w:tcBorders>
              <w:top w:val="single" w:sz="4" w:space="0" w:color="auto"/>
            </w:tcBorders>
            <w:vAlign w:val="center"/>
          </w:tcPr>
          <w:p w14:paraId="38081000" w14:textId="77777777" w:rsidR="00B67621" w:rsidRPr="00160329" w:rsidRDefault="00160329" w:rsidP="008352F7">
            <w:pPr>
              <w:spacing w:before="60" w:after="60" w:line="360" w:lineRule="auto"/>
              <w:jc w:val="center"/>
              <w:rPr>
                <w:rFonts w:ascii="Arial" w:hAnsi="Arial" w:cs="Arial"/>
                <w:b/>
              </w:rPr>
            </w:pPr>
            <w:r w:rsidRPr="00160329">
              <w:rPr>
                <w:rFonts w:ascii="Arial" w:eastAsia="Times New Roman" w:hAnsi="Arial" w:cs="Arial"/>
                <w:b/>
                <w:color w:val="000000" w:themeColor="text1"/>
                <w:szCs w:val="20"/>
              </w:rPr>
              <w:t>Technology &amp;</w:t>
            </w:r>
            <w:r w:rsidR="0006115A" w:rsidRPr="00160329">
              <w:rPr>
                <w:rFonts w:ascii="Arial" w:eastAsia="Times New Roman" w:hAnsi="Arial" w:cs="Arial"/>
                <w:b/>
                <w:color w:val="000000" w:themeColor="text1"/>
                <w:szCs w:val="20"/>
              </w:rPr>
              <w:t xml:space="preserve"> </w:t>
            </w:r>
            <w:r w:rsidR="00B67621" w:rsidRPr="00160329">
              <w:rPr>
                <w:rFonts w:ascii="Arial" w:eastAsia="Times New Roman" w:hAnsi="Arial" w:cs="Arial"/>
                <w:b/>
                <w:color w:val="000000" w:themeColor="text1"/>
                <w:szCs w:val="20"/>
              </w:rPr>
              <w:t>Tools</w:t>
            </w:r>
          </w:p>
        </w:tc>
        <w:tc>
          <w:tcPr>
            <w:tcW w:w="2621" w:type="dxa"/>
            <w:tcBorders>
              <w:top w:val="single" w:sz="4" w:space="0" w:color="auto"/>
            </w:tcBorders>
          </w:tcPr>
          <w:p w14:paraId="285AA0B3" w14:textId="77777777" w:rsidR="00B67621" w:rsidRPr="00160329" w:rsidRDefault="00B67621" w:rsidP="008352F7">
            <w:pPr>
              <w:spacing w:before="60" w:after="60" w:line="360" w:lineRule="auto"/>
              <w:jc w:val="center"/>
              <w:rPr>
                <w:rFonts w:ascii="Arial" w:hAnsi="Arial" w:cs="Arial"/>
                <w:b/>
              </w:rPr>
            </w:pPr>
            <w:r w:rsidRPr="00160329">
              <w:rPr>
                <w:rFonts w:ascii="Arial" w:eastAsia="Times New Roman" w:hAnsi="Arial" w:cs="Arial"/>
                <w:b/>
                <w:color w:val="000000" w:themeColor="text1"/>
                <w:szCs w:val="20"/>
              </w:rPr>
              <w:t>Qualifications</w:t>
            </w:r>
          </w:p>
        </w:tc>
        <w:tc>
          <w:tcPr>
            <w:tcW w:w="2621" w:type="dxa"/>
            <w:tcBorders>
              <w:top w:val="single" w:sz="4" w:space="0" w:color="auto"/>
            </w:tcBorders>
          </w:tcPr>
          <w:p w14:paraId="37D3BE8E" w14:textId="77777777" w:rsidR="00B67621" w:rsidRPr="00160329" w:rsidRDefault="00B67621" w:rsidP="008352F7">
            <w:pPr>
              <w:spacing w:before="60" w:after="60" w:line="360" w:lineRule="auto"/>
              <w:jc w:val="center"/>
              <w:rPr>
                <w:rFonts w:ascii="Arial" w:hAnsi="Arial" w:cs="Arial"/>
                <w:b/>
              </w:rPr>
            </w:pPr>
            <w:r w:rsidRPr="00160329">
              <w:rPr>
                <w:rFonts w:ascii="Arial" w:eastAsia="Times New Roman" w:hAnsi="Arial" w:cs="Arial"/>
                <w:b/>
                <w:color w:val="000000" w:themeColor="text1"/>
                <w:szCs w:val="20"/>
              </w:rPr>
              <w:t>Client List</w:t>
            </w:r>
          </w:p>
        </w:tc>
      </w:tr>
      <w:tr w:rsidR="00E576D3" w:rsidRPr="00160329" w14:paraId="749A4AC2" w14:textId="77777777" w:rsidTr="000F5E08">
        <w:tblPrEx>
          <w:jc w:val="center"/>
          <w:tblLook w:val="0180" w:firstRow="0" w:lastRow="0" w:firstColumn="1" w:lastColumn="1" w:noHBand="0" w:noVBand="0"/>
        </w:tblPrEx>
        <w:trPr>
          <w:gridAfter w:val="1"/>
          <w:wAfter w:w="18" w:type="dxa"/>
          <w:cantSplit/>
          <w:trHeight w:val="421"/>
          <w:jc w:val="center"/>
        </w:trPr>
        <w:tc>
          <w:tcPr>
            <w:tcW w:w="2626" w:type="dxa"/>
            <w:gridSpan w:val="2"/>
          </w:tcPr>
          <w:p w14:paraId="72794C0F" w14:textId="77777777" w:rsidR="00160329" w:rsidRPr="00160329" w:rsidRDefault="00287CFF" w:rsidP="008352F7">
            <w:pPr>
              <w:numPr>
                <w:ilvl w:val="0"/>
                <w:numId w:val="6"/>
              </w:numPr>
              <w:spacing w:after="0" w:line="36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Java</w:t>
            </w:r>
          </w:p>
          <w:p w14:paraId="3267D535" w14:textId="2AFFD0BF" w:rsidR="00160329" w:rsidRPr="00160329" w:rsidRDefault="002051B0" w:rsidP="008352F7">
            <w:pPr>
              <w:numPr>
                <w:ilvl w:val="0"/>
                <w:numId w:val="6"/>
              </w:numPr>
              <w:spacing w:after="0" w:line="36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Micro-services </w:t>
            </w:r>
            <w:r w:rsidR="00EE73A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Back-End </w:t>
            </w:r>
            <w:r w:rsidR="00287CFF">
              <w:rPr>
                <w:rFonts w:ascii="Arial" w:hAnsi="Arial" w:cs="Arial"/>
                <w:color w:val="000000" w:themeColor="text1"/>
                <w:sz w:val="20"/>
                <w:szCs w:val="20"/>
              </w:rPr>
              <w:t>Development</w:t>
            </w:r>
          </w:p>
          <w:p w14:paraId="546B3289" w14:textId="19B0B441" w:rsidR="006004DB" w:rsidRPr="00160329" w:rsidRDefault="006004DB" w:rsidP="002051B0">
            <w:pPr>
              <w:spacing w:after="0" w:line="36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622" w:type="dxa"/>
            <w:gridSpan w:val="2"/>
          </w:tcPr>
          <w:p w14:paraId="2F7E9B45" w14:textId="77777777" w:rsidR="00E576D3" w:rsidRPr="00160329" w:rsidRDefault="00287CFF" w:rsidP="008352F7">
            <w:pPr>
              <w:numPr>
                <w:ilvl w:val="0"/>
                <w:numId w:val="6"/>
              </w:numPr>
              <w:spacing w:after="0" w:line="36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Java ,Spring Boot</w:t>
            </w:r>
          </w:p>
          <w:p w14:paraId="30E6D14E" w14:textId="24836D85" w:rsidR="002051B0" w:rsidRDefault="00287CFF" w:rsidP="002051B0">
            <w:pPr>
              <w:numPr>
                <w:ilvl w:val="0"/>
                <w:numId w:val="6"/>
              </w:numPr>
              <w:spacing w:after="0" w:line="36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Spring Cloud, Micro</w:t>
            </w:r>
            <w:r w:rsidR="009E07BB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services</w:t>
            </w:r>
            <w:r w:rsidR="00B91DEF">
              <w:rPr>
                <w:rFonts w:ascii="Arial" w:hAnsi="Arial" w:cs="Arial"/>
                <w:color w:val="000000" w:themeColor="text1"/>
                <w:sz w:val="20"/>
                <w:szCs w:val="20"/>
              </w:rPr>
              <w:t>, JPA</w:t>
            </w:r>
          </w:p>
          <w:p w14:paraId="51EFE2D1" w14:textId="5DD3217A" w:rsidR="002051B0" w:rsidRDefault="002051B0" w:rsidP="002051B0">
            <w:pPr>
              <w:numPr>
                <w:ilvl w:val="0"/>
                <w:numId w:val="6"/>
              </w:numPr>
              <w:spacing w:after="0" w:line="36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SQL,Jasper</w:t>
            </w:r>
          </w:p>
          <w:p w14:paraId="4A22C982" w14:textId="00A66CAE" w:rsidR="009E07BB" w:rsidRPr="00160329" w:rsidRDefault="009E07BB" w:rsidP="002051B0">
            <w:pPr>
              <w:numPr>
                <w:ilvl w:val="0"/>
                <w:numId w:val="6"/>
              </w:numPr>
              <w:spacing w:after="0" w:line="36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Tools: </w:t>
            </w:r>
            <w:r w:rsidR="00E67D38" w:rsidRPr="00E67D38">
              <w:rPr>
                <w:rFonts w:ascii="Arial" w:hAnsi="Arial" w:cs="Arial"/>
                <w:color w:val="000000" w:themeColor="text1"/>
                <w:sz w:val="20"/>
                <w:szCs w:val="20"/>
              </w:rPr>
              <w:t>Eclipse/STS, VSCode, Git, Docker, Maven, Postman, MySQLWorkBench</w:t>
            </w:r>
            <w:r w:rsidR="00E67D38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621" w:type="dxa"/>
          </w:tcPr>
          <w:p w14:paraId="2D640FF7" w14:textId="77777777" w:rsidR="00956B8E" w:rsidRDefault="00287CFF" w:rsidP="008352F7">
            <w:pPr>
              <w:numPr>
                <w:ilvl w:val="0"/>
                <w:numId w:val="6"/>
              </w:numPr>
              <w:spacing w:after="0" w:line="36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B.</w:t>
            </w:r>
            <w:r w:rsidR="009E07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Tech(CS, 2015-19)</w:t>
            </w:r>
          </w:p>
          <w:p w14:paraId="33995007" w14:textId="0F1A6B2A" w:rsidR="00D21883" w:rsidRPr="00160329" w:rsidRDefault="00D21883" w:rsidP="008352F7">
            <w:pPr>
              <w:numPr>
                <w:ilvl w:val="0"/>
                <w:numId w:val="6"/>
              </w:numPr>
              <w:spacing w:after="0" w:line="36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CDE-</w:t>
            </w:r>
            <w:r w:rsidR="005A053E">
              <w:rPr>
                <w:rFonts w:ascii="Arial" w:hAnsi="Arial" w:cs="Arial"/>
                <w:color w:val="000000" w:themeColor="text1"/>
                <w:sz w:val="20"/>
                <w:szCs w:val="20"/>
              </w:rPr>
              <w:t>Certified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FSE</w:t>
            </w:r>
          </w:p>
        </w:tc>
        <w:tc>
          <w:tcPr>
            <w:tcW w:w="2621" w:type="dxa"/>
          </w:tcPr>
          <w:p w14:paraId="1B9FE12E" w14:textId="68FA944F" w:rsidR="00160329" w:rsidRDefault="00AC57E8" w:rsidP="008352F7">
            <w:pPr>
              <w:numPr>
                <w:ilvl w:val="0"/>
                <w:numId w:val="6"/>
              </w:numPr>
              <w:spacing w:after="0" w:line="36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BNYM</w:t>
            </w:r>
          </w:p>
          <w:p w14:paraId="70187A9B" w14:textId="063C3395" w:rsidR="00B53315" w:rsidRDefault="00B53315" w:rsidP="008352F7">
            <w:pPr>
              <w:numPr>
                <w:ilvl w:val="0"/>
                <w:numId w:val="6"/>
              </w:numPr>
              <w:spacing w:after="0" w:line="36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Wellington-Management</w:t>
            </w:r>
          </w:p>
          <w:p w14:paraId="5F8E63DF" w14:textId="77777777" w:rsidR="00956B8E" w:rsidRPr="00160329" w:rsidRDefault="00956B8E" w:rsidP="008352F7">
            <w:pPr>
              <w:spacing w:after="0" w:line="360" w:lineRule="auto"/>
              <w:ind w:left="36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5E32F221" w14:textId="77777777" w:rsidR="00B67621" w:rsidRPr="00160329" w:rsidRDefault="00B67621" w:rsidP="008352F7">
      <w:pPr>
        <w:spacing w:after="0" w:line="360" w:lineRule="auto"/>
        <w:rPr>
          <w:rFonts w:ascii="Arial" w:hAnsi="Arial" w:cs="Arial"/>
          <w:b/>
          <w:bCs/>
        </w:rPr>
      </w:pPr>
    </w:p>
    <w:p w14:paraId="637FCD5A" w14:textId="77777777" w:rsidR="00AC57E8" w:rsidRDefault="00AC57E8" w:rsidP="008352F7">
      <w:pPr>
        <w:pBdr>
          <w:bottom w:val="single" w:sz="6" w:space="1" w:color="auto"/>
        </w:pBdr>
        <w:spacing w:before="60" w:after="60" w:line="360" w:lineRule="auto"/>
        <w:rPr>
          <w:rFonts w:ascii="Arial" w:hAnsi="Arial" w:cs="Arial"/>
          <w:b/>
          <w:bCs/>
        </w:rPr>
      </w:pPr>
    </w:p>
    <w:p w14:paraId="38F5EF14" w14:textId="77777777" w:rsidR="005B0534" w:rsidRPr="00160329" w:rsidRDefault="00711986" w:rsidP="008352F7">
      <w:pPr>
        <w:pBdr>
          <w:bottom w:val="single" w:sz="6" w:space="1" w:color="auto"/>
        </w:pBdr>
        <w:spacing w:before="60" w:after="60" w:line="360" w:lineRule="auto"/>
        <w:rPr>
          <w:rFonts w:ascii="Arial" w:hAnsi="Arial" w:cs="Arial"/>
          <w:b/>
          <w:bCs/>
        </w:rPr>
      </w:pPr>
      <w:r w:rsidRPr="00160329">
        <w:rPr>
          <w:rFonts w:ascii="Arial" w:hAnsi="Arial" w:cs="Arial"/>
          <w:b/>
          <w:bCs/>
        </w:rPr>
        <w:t>Professional Experience</w:t>
      </w:r>
    </w:p>
    <w:p w14:paraId="4DE1B5FF" w14:textId="031AF103" w:rsidR="00160329" w:rsidRDefault="00AC57E8" w:rsidP="008352F7">
      <w:pPr>
        <w:tabs>
          <w:tab w:val="right" w:pos="10348"/>
          <w:tab w:val="right" w:pos="10466"/>
        </w:tabs>
        <w:spacing w:before="60" w:after="6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01/07/2020</w:t>
      </w:r>
      <w:r w:rsidR="00E92D9B" w:rsidRPr="00160329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01/04/2021</w:t>
      </w:r>
      <w:r w:rsidR="00160329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BNYM</w:t>
      </w:r>
      <w:r w:rsidR="00160329">
        <w:rPr>
          <w:rFonts w:ascii="Arial" w:hAnsi="Arial" w:cs="Arial"/>
          <w:b/>
          <w:bCs/>
        </w:rPr>
        <w:t xml:space="preserve"> </w:t>
      </w:r>
    </w:p>
    <w:p w14:paraId="670FC868" w14:textId="25632D47" w:rsidR="00AC57E8" w:rsidRDefault="00160329" w:rsidP="008352F7">
      <w:pPr>
        <w:spacing w:before="60" w:after="6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Role</w:t>
      </w:r>
      <w:r w:rsidR="00AC57E8">
        <w:rPr>
          <w:rFonts w:ascii="Arial" w:hAnsi="Arial" w:cs="Arial"/>
          <w:b/>
        </w:rPr>
        <w:t>: PA</w:t>
      </w:r>
      <w:r w:rsidR="00572640">
        <w:rPr>
          <w:rFonts w:ascii="Arial" w:hAnsi="Arial" w:cs="Arial"/>
          <w:b/>
        </w:rPr>
        <w:t>, CDE FSE</w:t>
      </w:r>
    </w:p>
    <w:p w14:paraId="638836A4" w14:textId="77777777" w:rsidR="00AC57E8" w:rsidRPr="008352F7" w:rsidRDefault="00160329" w:rsidP="008352F7">
      <w:pPr>
        <w:spacing w:before="60" w:after="6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</w:t>
      </w:r>
    </w:p>
    <w:p w14:paraId="7BA50AE4" w14:textId="4E938D41" w:rsidR="004577FD" w:rsidRDefault="00160329" w:rsidP="008352F7">
      <w:pPr>
        <w:spacing w:before="60" w:after="60" w:line="36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Project Overview: </w:t>
      </w:r>
      <w:r w:rsidR="009E07BB">
        <w:rPr>
          <w:rFonts w:ascii="Arial" w:hAnsi="Arial" w:cs="Arial"/>
          <w:bCs/>
          <w:sz w:val="20"/>
          <w:szCs w:val="20"/>
        </w:rPr>
        <w:t>I have gone through CDE MC P</w:t>
      </w:r>
      <w:r w:rsidR="00AC57E8">
        <w:rPr>
          <w:rFonts w:ascii="Arial" w:hAnsi="Arial" w:cs="Arial"/>
          <w:bCs/>
          <w:sz w:val="20"/>
          <w:szCs w:val="20"/>
        </w:rPr>
        <w:t>rogram</w:t>
      </w:r>
      <w:r w:rsidR="009E07BB">
        <w:rPr>
          <w:rFonts w:ascii="Arial" w:hAnsi="Arial" w:cs="Arial"/>
          <w:bCs/>
          <w:sz w:val="20"/>
          <w:szCs w:val="20"/>
        </w:rPr>
        <w:t xml:space="preserve"> </w:t>
      </w:r>
      <w:r w:rsidR="00AC57E8">
        <w:rPr>
          <w:rFonts w:ascii="Arial" w:hAnsi="Arial" w:cs="Arial"/>
          <w:bCs/>
          <w:sz w:val="20"/>
          <w:szCs w:val="20"/>
        </w:rPr>
        <w:t>and completed training in Java Full Stack with case study and hacker</w:t>
      </w:r>
      <w:r w:rsidR="009E07BB">
        <w:rPr>
          <w:rFonts w:ascii="Arial" w:hAnsi="Arial" w:cs="Arial"/>
          <w:bCs/>
          <w:sz w:val="20"/>
          <w:szCs w:val="20"/>
        </w:rPr>
        <w:t>-</w:t>
      </w:r>
      <w:r w:rsidR="00AC57E8">
        <w:rPr>
          <w:rFonts w:ascii="Arial" w:hAnsi="Arial" w:cs="Arial"/>
          <w:bCs/>
          <w:sz w:val="20"/>
          <w:szCs w:val="20"/>
        </w:rPr>
        <w:t>rank assessment, not having any real</w:t>
      </w:r>
      <w:r w:rsidR="009E07BB">
        <w:rPr>
          <w:rFonts w:ascii="Arial" w:hAnsi="Arial" w:cs="Arial"/>
          <w:bCs/>
          <w:sz w:val="20"/>
          <w:szCs w:val="20"/>
        </w:rPr>
        <w:t>-</w:t>
      </w:r>
      <w:r w:rsidR="00AC57E8">
        <w:rPr>
          <w:rFonts w:ascii="Arial" w:hAnsi="Arial" w:cs="Arial"/>
          <w:bCs/>
          <w:sz w:val="20"/>
          <w:szCs w:val="20"/>
        </w:rPr>
        <w:t xml:space="preserve">time project experience while being in the account.    </w:t>
      </w:r>
    </w:p>
    <w:p w14:paraId="0D9EE450" w14:textId="23A9818B" w:rsidR="00B53315" w:rsidRDefault="00B53315" w:rsidP="008352F7">
      <w:pPr>
        <w:spacing w:before="60" w:after="60" w:line="360" w:lineRule="auto"/>
        <w:rPr>
          <w:rFonts w:ascii="Arial" w:hAnsi="Arial" w:cs="Arial"/>
          <w:bCs/>
          <w:sz w:val="20"/>
          <w:szCs w:val="20"/>
        </w:rPr>
      </w:pPr>
    </w:p>
    <w:p w14:paraId="38DB78FA" w14:textId="30CAD9F3" w:rsidR="00B53315" w:rsidRPr="00CB4C9E" w:rsidRDefault="005A14D4" w:rsidP="008352F7">
      <w:pPr>
        <w:spacing w:before="60" w:after="60" w:line="360" w:lineRule="auto"/>
        <w:rPr>
          <w:rFonts w:ascii="Arial" w:hAnsi="Arial" w:cs="Arial"/>
          <w:b/>
        </w:rPr>
      </w:pPr>
      <w:r w:rsidRPr="00CB4C9E">
        <w:rPr>
          <w:rFonts w:ascii="Arial" w:hAnsi="Arial" w:cs="Arial"/>
          <w:b/>
        </w:rPr>
        <w:t>28</w:t>
      </w:r>
      <w:r w:rsidR="00A07D6B" w:rsidRPr="00CB4C9E">
        <w:rPr>
          <w:rFonts w:ascii="Arial" w:hAnsi="Arial" w:cs="Arial"/>
          <w:b/>
        </w:rPr>
        <w:t xml:space="preserve">/06/2021- </w:t>
      </w:r>
      <w:r w:rsidR="00C526C3">
        <w:rPr>
          <w:rFonts w:ascii="Arial" w:hAnsi="Arial" w:cs="Arial"/>
          <w:b/>
        </w:rPr>
        <w:t>4/03/2022</w:t>
      </w:r>
      <w:r w:rsidR="00A633E1">
        <w:rPr>
          <w:rFonts w:ascii="Arial" w:hAnsi="Arial" w:cs="Arial"/>
          <w:b/>
        </w:rPr>
        <w:t xml:space="preserve">                                                                                           Wellington Management</w:t>
      </w:r>
    </w:p>
    <w:p w14:paraId="56D03C8E" w14:textId="2CED085E" w:rsidR="001C304E" w:rsidRPr="00CB4C9E" w:rsidRDefault="001C304E" w:rsidP="008352F7">
      <w:pPr>
        <w:spacing w:before="60" w:after="60" w:line="360" w:lineRule="auto"/>
        <w:rPr>
          <w:rFonts w:ascii="Arial" w:hAnsi="Arial" w:cs="Arial"/>
          <w:b/>
        </w:rPr>
      </w:pPr>
      <w:r w:rsidRPr="00CB4C9E">
        <w:rPr>
          <w:rFonts w:ascii="Arial" w:hAnsi="Arial" w:cs="Arial"/>
          <w:b/>
        </w:rPr>
        <w:t>Role: PA-Associate</w:t>
      </w:r>
      <w:r w:rsidR="00572640">
        <w:rPr>
          <w:rFonts w:ascii="Arial" w:hAnsi="Arial" w:cs="Arial"/>
          <w:b/>
        </w:rPr>
        <w:t>, ADM BFS</w:t>
      </w:r>
    </w:p>
    <w:p w14:paraId="1256825B" w14:textId="6DD012D4" w:rsidR="00A07D6B" w:rsidRPr="00CB4C9E" w:rsidRDefault="00A07D6B" w:rsidP="008352F7">
      <w:pPr>
        <w:spacing w:before="60" w:after="60" w:line="360" w:lineRule="auto"/>
        <w:rPr>
          <w:rFonts w:ascii="Arial" w:hAnsi="Arial" w:cs="Arial"/>
          <w:b/>
          <w:sz w:val="20"/>
          <w:szCs w:val="20"/>
        </w:rPr>
      </w:pPr>
      <w:r w:rsidRPr="00CB4C9E">
        <w:rPr>
          <w:rFonts w:ascii="Arial" w:hAnsi="Arial" w:cs="Arial"/>
          <w:b/>
          <w:sz w:val="20"/>
          <w:szCs w:val="20"/>
        </w:rPr>
        <w:t>Project</w:t>
      </w:r>
    </w:p>
    <w:p w14:paraId="4EE59BD4" w14:textId="5CDDA8C9" w:rsidR="00911275" w:rsidRPr="00160329" w:rsidRDefault="00911275" w:rsidP="008352F7">
      <w:pPr>
        <w:spacing w:before="60" w:after="6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Project Overview: I </w:t>
      </w:r>
      <w:r w:rsidR="00620763">
        <w:rPr>
          <w:rFonts w:ascii="Arial" w:hAnsi="Arial" w:cs="Arial"/>
          <w:bCs/>
          <w:sz w:val="20"/>
          <w:szCs w:val="20"/>
        </w:rPr>
        <w:t xml:space="preserve">worked </w:t>
      </w:r>
      <w:r w:rsidR="00B37387">
        <w:rPr>
          <w:rFonts w:ascii="Arial" w:hAnsi="Arial" w:cs="Arial"/>
          <w:bCs/>
          <w:sz w:val="20"/>
          <w:szCs w:val="20"/>
        </w:rPr>
        <w:t xml:space="preserve">on </w:t>
      </w:r>
      <w:r w:rsidR="00620763">
        <w:rPr>
          <w:rFonts w:ascii="Arial" w:hAnsi="Arial" w:cs="Arial"/>
          <w:bCs/>
          <w:sz w:val="20"/>
          <w:szCs w:val="20"/>
        </w:rPr>
        <w:t xml:space="preserve">different scenario in </w:t>
      </w:r>
      <w:r w:rsidR="00B37387">
        <w:rPr>
          <w:rFonts w:ascii="Arial" w:hAnsi="Arial" w:cs="Arial"/>
          <w:bCs/>
          <w:sz w:val="20"/>
          <w:szCs w:val="20"/>
        </w:rPr>
        <w:t>Jasper report development</w:t>
      </w:r>
      <w:r w:rsidR="00BE5572">
        <w:rPr>
          <w:rFonts w:ascii="Arial" w:hAnsi="Arial" w:cs="Arial"/>
          <w:bCs/>
          <w:sz w:val="20"/>
          <w:szCs w:val="20"/>
        </w:rPr>
        <w:t xml:space="preserve"> (report code </w:t>
      </w:r>
      <w:r w:rsidR="00BA6725">
        <w:rPr>
          <w:rFonts w:ascii="Arial" w:hAnsi="Arial" w:cs="Arial"/>
          <w:bCs/>
          <w:sz w:val="20"/>
          <w:szCs w:val="20"/>
        </w:rPr>
        <w:t>change/debug</w:t>
      </w:r>
      <w:r w:rsidR="00BE5572">
        <w:rPr>
          <w:rFonts w:ascii="Arial" w:hAnsi="Arial" w:cs="Arial"/>
          <w:bCs/>
          <w:sz w:val="20"/>
          <w:szCs w:val="20"/>
        </w:rPr>
        <w:t>)</w:t>
      </w:r>
      <w:r w:rsidR="00B37387">
        <w:rPr>
          <w:rFonts w:ascii="Arial" w:hAnsi="Arial" w:cs="Arial"/>
          <w:bCs/>
          <w:sz w:val="20"/>
          <w:szCs w:val="20"/>
        </w:rPr>
        <w:t xml:space="preserve"> </w:t>
      </w:r>
      <w:r w:rsidR="00620763">
        <w:rPr>
          <w:rFonts w:ascii="Arial" w:hAnsi="Arial" w:cs="Arial"/>
          <w:bCs/>
          <w:sz w:val="20"/>
          <w:szCs w:val="20"/>
        </w:rPr>
        <w:t xml:space="preserve">, </w:t>
      </w:r>
      <w:r w:rsidR="00B37387">
        <w:rPr>
          <w:rFonts w:ascii="Arial" w:hAnsi="Arial" w:cs="Arial"/>
          <w:bCs/>
          <w:sz w:val="20"/>
          <w:szCs w:val="20"/>
        </w:rPr>
        <w:t>service now</w:t>
      </w:r>
      <w:r w:rsidR="00620763">
        <w:rPr>
          <w:rFonts w:ascii="Arial" w:hAnsi="Arial" w:cs="Arial"/>
          <w:bCs/>
          <w:sz w:val="20"/>
          <w:szCs w:val="20"/>
        </w:rPr>
        <w:t xml:space="preserve"> tickets</w:t>
      </w:r>
      <w:r w:rsidR="00BA6725">
        <w:rPr>
          <w:rFonts w:ascii="Arial" w:hAnsi="Arial" w:cs="Arial"/>
          <w:bCs/>
          <w:sz w:val="20"/>
          <w:szCs w:val="20"/>
        </w:rPr>
        <w:t>(closing of running tickets)</w:t>
      </w:r>
      <w:r w:rsidR="00620763">
        <w:rPr>
          <w:rFonts w:ascii="Arial" w:hAnsi="Arial" w:cs="Arial"/>
          <w:bCs/>
          <w:sz w:val="20"/>
          <w:szCs w:val="20"/>
        </w:rPr>
        <w:t xml:space="preserve">, and development work in Java, spring boot </w:t>
      </w:r>
      <w:r w:rsidR="00D77014">
        <w:rPr>
          <w:rFonts w:ascii="Arial" w:hAnsi="Arial" w:cs="Arial"/>
          <w:bCs/>
          <w:sz w:val="20"/>
          <w:szCs w:val="20"/>
        </w:rPr>
        <w:t>code change</w:t>
      </w:r>
      <w:r w:rsidR="00BA2621">
        <w:rPr>
          <w:rFonts w:ascii="Arial" w:hAnsi="Arial" w:cs="Arial"/>
          <w:bCs/>
          <w:sz w:val="20"/>
          <w:szCs w:val="20"/>
        </w:rPr>
        <w:t xml:space="preserve">, </w:t>
      </w:r>
      <w:r w:rsidR="00D77014">
        <w:rPr>
          <w:rFonts w:ascii="Arial" w:hAnsi="Arial" w:cs="Arial"/>
          <w:bCs/>
          <w:sz w:val="20"/>
          <w:szCs w:val="20"/>
        </w:rPr>
        <w:t>debug</w:t>
      </w:r>
      <w:r w:rsidR="00BA2621">
        <w:rPr>
          <w:rFonts w:ascii="Arial" w:hAnsi="Arial" w:cs="Arial"/>
          <w:bCs/>
          <w:sz w:val="20"/>
          <w:szCs w:val="20"/>
        </w:rPr>
        <w:t>.</w:t>
      </w:r>
      <w:r w:rsidR="00620763">
        <w:rPr>
          <w:rFonts w:ascii="Arial" w:hAnsi="Arial" w:cs="Arial"/>
          <w:bCs/>
          <w:sz w:val="20"/>
          <w:szCs w:val="20"/>
        </w:rPr>
        <w:t xml:space="preserve"> </w:t>
      </w:r>
    </w:p>
    <w:p w14:paraId="059FBA74" w14:textId="3FF54068" w:rsidR="00BE4B95" w:rsidRDefault="00BE4B95" w:rsidP="008352F7">
      <w:pPr>
        <w:spacing w:before="60" w:after="60" w:line="360" w:lineRule="auto"/>
        <w:rPr>
          <w:rFonts w:ascii="Arial" w:hAnsi="Arial" w:cs="Arial"/>
          <w:b/>
        </w:rPr>
      </w:pPr>
    </w:p>
    <w:p w14:paraId="3A087DB9" w14:textId="7C1D1E8E" w:rsidR="003704CC" w:rsidRPr="003704CC" w:rsidRDefault="003704CC" w:rsidP="003704CC">
      <w:pPr>
        <w:spacing w:before="60" w:after="60" w:line="360" w:lineRule="auto"/>
        <w:rPr>
          <w:rFonts w:ascii="Arial" w:hAnsi="Arial" w:cs="Arial"/>
          <w:b/>
          <w:lang w:val="en-US"/>
        </w:rPr>
      </w:pPr>
      <w:r w:rsidRPr="003704CC">
        <w:rPr>
          <w:rFonts w:ascii="Arial" w:hAnsi="Arial" w:cs="Arial"/>
          <w:b/>
          <w:bCs/>
          <w:lang w:val="en-US"/>
        </w:rPr>
        <w:t>Project completed</w:t>
      </w:r>
      <w:r w:rsidR="00184EAA">
        <w:rPr>
          <w:rFonts w:ascii="Arial" w:hAnsi="Arial" w:cs="Arial"/>
          <w:b/>
          <w:bCs/>
          <w:lang w:val="en-US"/>
        </w:rPr>
        <w:t xml:space="preserve"> </w:t>
      </w:r>
      <w:r w:rsidRPr="003704CC">
        <w:rPr>
          <w:rFonts w:ascii="Arial" w:hAnsi="Arial" w:cs="Arial"/>
          <w:b/>
          <w:bCs/>
          <w:lang w:val="en-US"/>
        </w:rPr>
        <w:t xml:space="preserve">in </w:t>
      </w:r>
      <w:r w:rsidR="00184EAA">
        <w:rPr>
          <w:rFonts w:ascii="Arial" w:hAnsi="Arial" w:cs="Arial"/>
          <w:b/>
          <w:bCs/>
          <w:lang w:val="en-US"/>
        </w:rPr>
        <w:t>CDE-FSE</w:t>
      </w:r>
      <w:r w:rsidRPr="003704CC">
        <w:rPr>
          <w:rFonts w:ascii="Arial" w:hAnsi="Arial" w:cs="Arial"/>
          <w:b/>
          <w:bCs/>
          <w:lang w:val="en-US"/>
        </w:rPr>
        <w:t xml:space="preserve"> training period-</w:t>
      </w:r>
    </w:p>
    <w:p w14:paraId="2507EB5A" w14:textId="77777777" w:rsidR="003704CC" w:rsidRDefault="003704CC" w:rsidP="003704CC">
      <w:pPr>
        <w:spacing w:before="60" w:after="60" w:line="360" w:lineRule="auto"/>
        <w:rPr>
          <w:rFonts w:ascii="Arial" w:hAnsi="Arial" w:cs="Arial"/>
          <w:b/>
          <w:bCs/>
          <w:lang w:val="en-US"/>
        </w:rPr>
      </w:pPr>
      <w:r w:rsidRPr="003704CC">
        <w:rPr>
          <w:rFonts w:ascii="Arial" w:hAnsi="Arial" w:cs="Arial"/>
          <w:b/>
          <w:bCs/>
          <w:lang w:val="en-US"/>
        </w:rPr>
        <w:t xml:space="preserve">   </w:t>
      </w:r>
    </w:p>
    <w:p w14:paraId="14860192" w14:textId="3D346208" w:rsidR="003704CC" w:rsidRPr="003704CC" w:rsidRDefault="003704CC" w:rsidP="003704CC">
      <w:pPr>
        <w:spacing w:before="60" w:after="60"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>1.</w:t>
      </w:r>
      <w:r w:rsidRPr="003704CC">
        <w:rPr>
          <w:rFonts w:ascii="Arial" w:hAnsi="Arial" w:cs="Arial"/>
          <w:lang w:val="en-US"/>
        </w:rPr>
        <w:t>Product-Review Management System-</w:t>
      </w:r>
    </w:p>
    <w:p w14:paraId="73F70631" w14:textId="77777777" w:rsidR="003704CC" w:rsidRPr="003704CC" w:rsidRDefault="003704CC" w:rsidP="003704CC">
      <w:pPr>
        <w:spacing w:before="60" w:after="60" w:line="360" w:lineRule="auto"/>
        <w:rPr>
          <w:rFonts w:ascii="Arial" w:hAnsi="Arial" w:cs="Arial"/>
          <w:lang w:val="en-US"/>
        </w:rPr>
      </w:pPr>
      <w:r w:rsidRPr="003704CC">
        <w:rPr>
          <w:rFonts w:ascii="Arial" w:hAnsi="Arial" w:cs="Arial"/>
          <w:lang w:val="en-US"/>
        </w:rPr>
        <w:t xml:space="preserve">     https://github.com/ojhasanchit0725/CTSProductReviewSystem</w:t>
      </w:r>
    </w:p>
    <w:p w14:paraId="3178DDB1" w14:textId="77777777" w:rsidR="00184EAA" w:rsidRDefault="003704CC" w:rsidP="00184EAA">
      <w:pPr>
        <w:spacing w:before="60" w:after="60" w:line="360" w:lineRule="auto"/>
        <w:rPr>
          <w:rFonts w:ascii="Arial" w:hAnsi="Arial" w:cs="Arial"/>
          <w:lang w:val="en-US"/>
        </w:rPr>
      </w:pPr>
      <w:r w:rsidRPr="003704CC">
        <w:rPr>
          <w:rFonts w:ascii="Arial" w:hAnsi="Arial" w:cs="Arial"/>
          <w:lang w:val="en-US"/>
        </w:rPr>
        <w:t xml:space="preserve">Worked on Product- Review management system followed by spring-boot based micro-service architecture.       </w:t>
      </w:r>
    </w:p>
    <w:p w14:paraId="47B1501C" w14:textId="77777777" w:rsidR="00184EAA" w:rsidRDefault="00184EAA" w:rsidP="00184EAA">
      <w:pPr>
        <w:spacing w:before="60" w:after="60" w:line="360" w:lineRule="auto"/>
        <w:ind w:left="360"/>
        <w:rPr>
          <w:rFonts w:ascii="Arial" w:hAnsi="Arial" w:cs="Arial"/>
          <w:lang w:val="en-US"/>
        </w:rPr>
      </w:pPr>
    </w:p>
    <w:p w14:paraId="66B582EE" w14:textId="5C25DB8D" w:rsidR="003704CC" w:rsidRPr="003704CC" w:rsidRDefault="00184EAA" w:rsidP="00184EAA">
      <w:pPr>
        <w:spacing w:before="60" w:after="6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2.</w:t>
      </w:r>
      <w:r w:rsidR="003704CC" w:rsidRPr="003704CC">
        <w:rPr>
          <w:rFonts w:ascii="Arial" w:hAnsi="Arial" w:cs="Arial"/>
          <w:lang w:val="en-US"/>
        </w:rPr>
        <w:t>Bank Management System-</w:t>
      </w:r>
    </w:p>
    <w:p w14:paraId="5C6CCB7C" w14:textId="77777777" w:rsidR="003704CC" w:rsidRPr="003704CC" w:rsidRDefault="003704CC" w:rsidP="003704CC">
      <w:pPr>
        <w:spacing w:before="60" w:after="60" w:line="360" w:lineRule="auto"/>
        <w:rPr>
          <w:rFonts w:ascii="Arial" w:hAnsi="Arial" w:cs="Arial"/>
          <w:lang w:val="en-US"/>
        </w:rPr>
      </w:pPr>
      <w:r w:rsidRPr="003704CC">
        <w:rPr>
          <w:rFonts w:ascii="Arial" w:hAnsi="Arial" w:cs="Arial"/>
          <w:lang w:val="en-US"/>
        </w:rPr>
        <w:t xml:space="preserve">     https://github.com/jayesh24/BMSCTS</w:t>
      </w:r>
    </w:p>
    <w:p w14:paraId="54C74AE2" w14:textId="353940A8" w:rsidR="003704CC" w:rsidRPr="003704CC" w:rsidRDefault="003704CC" w:rsidP="009D463F">
      <w:pPr>
        <w:spacing w:before="60" w:after="60" w:line="360" w:lineRule="auto"/>
        <w:rPr>
          <w:rFonts w:ascii="Arial" w:hAnsi="Arial" w:cs="Arial"/>
          <w:lang w:val="en-US"/>
        </w:rPr>
      </w:pPr>
      <w:r w:rsidRPr="003704CC">
        <w:rPr>
          <w:rFonts w:ascii="Arial" w:hAnsi="Arial" w:cs="Arial"/>
          <w:lang w:val="en-US"/>
        </w:rPr>
        <w:t>A bank application for customer where a customer can add ,view his/her account and invest in mutual fund.</w:t>
      </w:r>
    </w:p>
    <w:p w14:paraId="676C94D7" w14:textId="77777777" w:rsidR="00184EAA" w:rsidRDefault="003704CC" w:rsidP="003704CC">
      <w:pPr>
        <w:spacing w:before="60" w:after="60" w:line="360" w:lineRule="auto"/>
        <w:rPr>
          <w:rFonts w:ascii="Arial" w:hAnsi="Arial" w:cs="Arial"/>
          <w:lang w:val="en-US"/>
        </w:rPr>
      </w:pPr>
      <w:r w:rsidRPr="003704CC">
        <w:rPr>
          <w:rFonts w:ascii="Arial" w:hAnsi="Arial" w:cs="Arial"/>
          <w:lang w:val="en-US"/>
        </w:rPr>
        <w:t xml:space="preserve">     </w:t>
      </w:r>
    </w:p>
    <w:p w14:paraId="7C909D16" w14:textId="7A65B3DA" w:rsidR="003704CC" w:rsidRPr="003704CC" w:rsidRDefault="00184EAA" w:rsidP="003704CC">
      <w:pPr>
        <w:spacing w:before="60" w:after="6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3.</w:t>
      </w:r>
      <w:r w:rsidR="003704CC" w:rsidRPr="003704CC">
        <w:rPr>
          <w:rFonts w:ascii="Arial" w:hAnsi="Arial" w:cs="Arial"/>
          <w:lang w:val="en-US"/>
        </w:rPr>
        <w:t>Stock-Market-</w:t>
      </w:r>
    </w:p>
    <w:p w14:paraId="52E73ECA" w14:textId="77777777" w:rsidR="003704CC" w:rsidRPr="003704CC" w:rsidRDefault="003704CC" w:rsidP="003704CC">
      <w:pPr>
        <w:spacing w:before="60" w:after="60" w:line="360" w:lineRule="auto"/>
        <w:rPr>
          <w:rFonts w:ascii="Arial" w:hAnsi="Arial" w:cs="Arial"/>
          <w:lang w:val="en-US"/>
        </w:rPr>
      </w:pPr>
      <w:r w:rsidRPr="003704CC">
        <w:rPr>
          <w:rFonts w:ascii="Arial" w:hAnsi="Arial" w:cs="Arial"/>
          <w:lang w:val="en-US"/>
        </w:rPr>
        <w:t xml:space="preserve">     https://github.com/jayesh24/StockMarketFSEIIHT</w:t>
      </w:r>
    </w:p>
    <w:p w14:paraId="0C60B782" w14:textId="77777777" w:rsidR="003704CC" w:rsidRPr="003704CC" w:rsidRDefault="003704CC" w:rsidP="00184EAA">
      <w:pPr>
        <w:spacing w:before="60" w:after="60" w:line="360" w:lineRule="auto"/>
        <w:rPr>
          <w:rFonts w:ascii="Arial" w:hAnsi="Arial" w:cs="Arial"/>
          <w:lang w:val="en-US"/>
        </w:rPr>
      </w:pPr>
      <w:r w:rsidRPr="003704CC">
        <w:rPr>
          <w:rFonts w:ascii="Arial" w:hAnsi="Arial" w:cs="Arial"/>
          <w:lang w:val="en-US"/>
        </w:rPr>
        <w:t>Worked on a Stock-Market based project enhancing all full-stack technologies.</w:t>
      </w:r>
    </w:p>
    <w:p w14:paraId="3EB4AE7F" w14:textId="77777777" w:rsidR="003704CC" w:rsidRPr="003704CC" w:rsidRDefault="003704CC" w:rsidP="008352F7">
      <w:pPr>
        <w:spacing w:before="60" w:after="60" w:line="360" w:lineRule="auto"/>
        <w:rPr>
          <w:rFonts w:ascii="Arial" w:hAnsi="Arial" w:cs="Arial"/>
        </w:rPr>
      </w:pPr>
    </w:p>
    <w:p w14:paraId="02F6CD07" w14:textId="2F0BC246" w:rsidR="00621538" w:rsidRDefault="00621538" w:rsidP="008352F7">
      <w:pPr>
        <w:spacing w:before="60" w:after="60" w:line="360" w:lineRule="auto"/>
        <w:rPr>
          <w:rFonts w:ascii="Arial" w:hAnsi="Arial" w:cs="Arial"/>
          <w:b/>
        </w:rPr>
      </w:pPr>
    </w:p>
    <w:p w14:paraId="5BC09DB9" w14:textId="4AA27843" w:rsidR="00BE4B95" w:rsidRDefault="00BE4B95" w:rsidP="00987ECC">
      <w:pPr>
        <w:tabs>
          <w:tab w:val="left" w:pos="4600"/>
        </w:tabs>
        <w:spacing w:before="60" w:after="60" w:line="360" w:lineRule="auto"/>
        <w:rPr>
          <w:rFonts w:ascii="Arial" w:hAnsi="Arial" w:cs="Arial"/>
          <w:i/>
        </w:rPr>
      </w:pPr>
      <w:r w:rsidRPr="00BE4B95">
        <w:rPr>
          <w:rFonts w:ascii="Arial" w:hAnsi="Arial" w:cs="Arial"/>
          <w:i/>
        </w:rPr>
        <w:t>End</w:t>
      </w:r>
      <w:r w:rsidR="00621538">
        <w:rPr>
          <w:rFonts w:ascii="Arial" w:hAnsi="Arial" w:cs="Arial"/>
          <w:i/>
        </w:rPr>
        <w:t xml:space="preserve"> </w:t>
      </w:r>
    </w:p>
    <w:p w14:paraId="55EC6FAA" w14:textId="77777777" w:rsidR="00621538" w:rsidRDefault="00621538" w:rsidP="00987ECC">
      <w:pPr>
        <w:tabs>
          <w:tab w:val="left" w:pos="4600"/>
        </w:tabs>
        <w:spacing w:before="60" w:after="60" w:line="360" w:lineRule="auto"/>
        <w:rPr>
          <w:rFonts w:ascii="Arial" w:hAnsi="Arial" w:cs="Arial"/>
          <w:i/>
        </w:rPr>
      </w:pPr>
    </w:p>
    <w:p w14:paraId="61C4872B" w14:textId="6F0B19B7" w:rsidR="00621538" w:rsidRDefault="00621538" w:rsidP="00987ECC">
      <w:pPr>
        <w:tabs>
          <w:tab w:val="left" w:pos="4600"/>
        </w:tabs>
        <w:spacing w:before="60" w:after="6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Thank You</w:t>
      </w:r>
    </w:p>
    <w:p w14:paraId="17E66B18" w14:textId="3E224EAC" w:rsidR="00621538" w:rsidRDefault="00621538" w:rsidP="00987ECC">
      <w:pPr>
        <w:tabs>
          <w:tab w:val="left" w:pos="4600"/>
        </w:tabs>
        <w:spacing w:before="60" w:after="6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Jayesh Sharma</w:t>
      </w:r>
    </w:p>
    <w:p w14:paraId="4530E9E3" w14:textId="6D3B35CC" w:rsidR="00621538" w:rsidRDefault="00621538" w:rsidP="00987ECC">
      <w:pPr>
        <w:tabs>
          <w:tab w:val="left" w:pos="4600"/>
        </w:tabs>
        <w:spacing w:before="60" w:after="60" w:line="360" w:lineRule="auto"/>
        <w:rPr>
          <w:rFonts w:ascii="Arial" w:hAnsi="Arial" w:cs="Arial"/>
          <w:i/>
        </w:rPr>
      </w:pPr>
      <w:r>
        <w:rPr>
          <w:rFonts w:ascii="Arial" w:hAnsi="Arial" w:cs="Arial"/>
          <w:b/>
          <w:bCs/>
        </w:rPr>
        <w:t>Employee Id: 844193</w:t>
      </w:r>
    </w:p>
    <w:p w14:paraId="076FBB25" w14:textId="77777777" w:rsidR="00BE4B95" w:rsidRDefault="00BE4B95" w:rsidP="008352F7">
      <w:pPr>
        <w:spacing w:before="60" w:after="60" w:line="360" w:lineRule="auto"/>
        <w:rPr>
          <w:rFonts w:ascii="Arial" w:hAnsi="Arial" w:cs="Arial"/>
          <w:i/>
        </w:rPr>
      </w:pPr>
    </w:p>
    <w:sectPr w:rsidR="00BE4B95" w:rsidSect="00160329">
      <w:headerReference w:type="default" r:id="rId11"/>
      <w:footerReference w:type="default" r:id="rId12"/>
      <w:headerReference w:type="first" r:id="rId13"/>
      <w:pgSz w:w="11906" w:h="16838" w:code="9"/>
      <w:pgMar w:top="720" w:right="720" w:bottom="720" w:left="720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4E949" w14:textId="77777777" w:rsidR="00171752" w:rsidRDefault="00171752" w:rsidP="00661A4F">
      <w:pPr>
        <w:spacing w:after="0" w:line="240" w:lineRule="auto"/>
      </w:pPr>
      <w:r>
        <w:separator/>
      </w:r>
    </w:p>
  </w:endnote>
  <w:endnote w:type="continuationSeparator" w:id="0">
    <w:p w14:paraId="0DCB1375" w14:textId="77777777" w:rsidR="00171752" w:rsidRDefault="00171752" w:rsidP="00661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CFFF5" w14:textId="77777777" w:rsidR="00785387" w:rsidRDefault="0078538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69504" behindDoc="0" locked="0" layoutInCell="1" allowOverlap="1" wp14:anchorId="254BA675" wp14:editId="623DA853">
              <wp:simplePos x="0" y="0"/>
              <wp:positionH relativeFrom="column">
                <wp:posOffset>5349875</wp:posOffset>
              </wp:positionH>
              <wp:positionV relativeFrom="paragraph">
                <wp:posOffset>-386715</wp:posOffset>
              </wp:positionV>
              <wp:extent cx="0" cy="758825"/>
              <wp:effectExtent l="0" t="0" r="19050" b="22225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588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55B738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433C4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421.25pt;margin-top:-30.45pt;width:0;height:59.75pt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" strokecolor="#55b738" strokeweight="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E938E" w14:textId="77777777" w:rsidR="00171752" w:rsidRDefault="00171752" w:rsidP="00661A4F">
      <w:pPr>
        <w:spacing w:after="0" w:line="240" w:lineRule="auto"/>
      </w:pPr>
      <w:r>
        <w:separator/>
      </w:r>
    </w:p>
  </w:footnote>
  <w:footnote w:type="continuationSeparator" w:id="0">
    <w:p w14:paraId="639567E5" w14:textId="77777777" w:rsidR="00171752" w:rsidRDefault="00171752" w:rsidP="00661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55"/>
      <w:gridCol w:w="3211"/>
    </w:tblGrid>
    <w:tr w:rsidR="00785387" w14:paraId="437FBB71" w14:textId="77777777" w:rsidTr="00725A43">
      <w:tc>
        <w:tcPr>
          <w:tcW w:w="7317" w:type="dxa"/>
          <w:vAlign w:val="center"/>
        </w:tcPr>
        <w:p w14:paraId="441DD2A7" w14:textId="5DE4CEEC" w:rsidR="00785387" w:rsidRDefault="00785387" w:rsidP="000F5E08">
          <w:pPr>
            <w:pStyle w:val="Header"/>
            <w:tabs>
              <w:tab w:val="clear" w:pos="9026"/>
              <w:tab w:val="left" w:pos="324"/>
              <w:tab w:val="right" w:pos="6946"/>
              <w:tab w:val="right" w:pos="10318"/>
            </w:tabs>
            <w:rPr>
              <w:rFonts w:cstheme="minorHAnsi"/>
              <w:color w:val="000000"/>
              <w:sz w:val="24"/>
              <w:szCs w:val="24"/>
              <w:highlight w:val="yellow"/>
            </w:rPr>
          </w:pPr>
        </w:p>
      </w:tc>
      <w:tc>
        <w:tcPr>
          <w:tcW w:w="3217" w:type="dxa"/>
        </w:tcPr>
        <w:p w14:paraId="4727233D" w14:textId="77777777" w:rsidR="00785387" w:rsidRDefault="008D6E5D" w:rsidP="00982669">
          <w:pPr>
            <w:pStyle w:val="Header"/>
            <w:tabs>
              <w:tab w:val="clear" w:pos="9026"/>
              <w:tab w:val="left" w:pos="324"/>
              <w:tab w:val="right" w:pos="6946"/>
              <w:tab w:val="right" w:pos="10318"/>
            </w:tabs>
            <w:rPr>
              <w:rFonts w:cstheme="minorHAnsi"/>
              <w:color w:val="000000"/>
              <w:sz w:val="24"/>
              <w:szCs w:val="24"/>
              <w:highlight w:val="yellow"/>
            </w:rPr>
          </w:pPr>
          <w:r>
            <w:rPr>
              <w:rFonts w:ascii="Arial" w:hAnsi="Arial" w:cs="Arial"/>
              <w:noProof/>
              <w:color w:val="000000"/>
              <w:sz w:val="18"/>
              <w:szCs w:val="18"/>
              <w:lang w:val="en-US" w:eastAsia="en-US"/>
            </w:rPr>
            <w:drawing>
              <wp:inline distT="0" distB="0" distL="0" distR="0" wp14:anchorId="59ACF998" wp14:editId="5BF01B14">
                <wp:extent cx="1457325" cy="323850"/>
                <wp:effectExtent l="0" t="0" r="9525" b="0"/>
                <wp:docPr id="3" name="Picture 3" descr="Cognizant_Logo_Brand_Blue_CMYK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ognizant_Logo_Brand_Blue_CMYK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646C78D" w14:textId="77777777" w:rsidR="00785387" w:rsidRDefault="00785387" w:rsidP="00081D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91DDF" w14:textId="77777777" w:rsidR="00785387" w:rsidRPr="003642B2" w:rsidRDefault="00053428" w:rsidP="009B3C7B">
    <w:pPr>
      <w:pStyle w:val="Header"/>
      <w:jc w:val="right"/>
    </w:pPr>
    <w:r>
      <w:rPr>
        <w:noProof/>
        <w:color w:val="1F497D"/>
        <w:lang w:val="en-US" w:eastAsia="en-US"/>
      </w:rPr>
      <w:drawing>
        <wp:inline distT="0" distB="0" distL="0" distR="0" wp14:anchorId="726F5F7A" wp14:editId="35AEB7AB">
          <wp:extent cx="1264285" cy="278130"/>
          <wp:effectExtent l="0" t="0" r="0" b="7620"/>
          <wp:docPr id="1" name="Picture 1" descr="cid:image001.png@01D424F7.E99A42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png@01D424F7.E99A42B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4285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F4C"/>
    <w:multiLevelType w:val="hybridMultilevel"/>
    <w:tmpl w:val="85B01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81D7E"/>
    <w:multiLevelType w:val="hybridMultilevel"/>
    <w:tmpl w:val="4EB60328"/>
    <w:lvl w:ilvl="0" w:tplc="640A4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3E3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4C9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C81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908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76C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48F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301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B85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A94B6C"/>
    <w:multiLevelType w:val="hybridMultilevel"/>
    <w:tmpl w:val="5126A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C4C73"/>
    <w:multiLevelType w:val="hybridMultilevel"/>
    <w:tmpl w:val="355EAB18"/>
    <w:lvl w:ilvl="0" w:tplc="431267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A47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728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E6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24F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B0A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F89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44C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D6D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C1812FB"/>
    <w:multiLevelType w:val="hybridMultilevel"/>
    <w:tmpl w:val="A63E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A1E8A"/>
    <w:multiLevelType w:val="hybridMultilevel"/>
    <w:tmpl w:val="B28E8486"/>
    <w:lvl w:ilvl="0" w:tplc="912A68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C0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A4E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18E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3A2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70F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22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E43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06C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AA394F"/>
    <w:multiLevelType w:val="hybridMultilevel"/>
    <w:tmpl w:val="3A902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FA0136"/>
    <w:multiLevelType w:val="hybridMultilevel"/>
    <w:tmpl w:val="54C203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33624"/>
    <w:multiLevelType w:val="hybridMultilevel"/>
    <w:tmpl w:val="1778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C58E4"/>
    <w:multiLevelType w:val="hybridMultilevel"/>
    <w:tmpl w:val="B5587FEA"/>
    <w:lvl w:ilvl="0" w:tplc="B1488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382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6A9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FE8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5A0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9A5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E1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748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CC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4F60C9A"/>
    <w:multiLevelType w:val="hybridMultilevel"/>
    <w:tmpl w:val="3C0AA28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642540"/>
    <w:multiLevelType w:val="hybridMultilevel"/>
    <w:tmpl w:val="6C7EA156"/>
    <w:lvl w:ilvl="0" w:tplc="09AA07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5624D3"/>
    <w:multiLevelType w:val="hybridMultilevel"/>
    <w:tmpl w:val="C2525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1"/>
  </w:num>
  <w:num w:numId="4">
    <w:abstractNumId w:val="12"/>
  </w:num>
  <w:num w:numId="5">
    <w:abstractNumId w:val="8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3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>
      <o:colormru v:ext="edit" colors="#55b73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3E"/>
    <w:rsid w:val="00023B68"/>
    <w:rsid w:val="000321D3"/>
    <w:rsid w:val="0004010E"/>
    <w:rsid w:val="00041C0D"/>
    <w:rsid w:val="00053428"/>
    <w:rsid w:val="0006115A"/>
    <w:rsid w:val="0007653A"/>
    <w:rsid w:val="00081DF2"/>
    <w:rsid w:val="000908ED"/>
    <w:rsid w:val="000949FA"/>
    <w:rsid w:val="000A2BBD"/>
    <w:rsid w:val="000C111E"/>
    <w:rsid w:val="000C4702"/>
    <w:rsid w:val="000C5E84"/>
    <w:rsid w:val="000C7E80"/>
    <w:rsid w:val="000E6EE9"/>
    <w:rsid w:val="000F5E08"/>
    <w:rsid w:val="000F6EAB"/>
    <w:rsid w:val="00100869"/>
    <w:rsid w:val="00100AA4"/>
    <w:rsid w:val="00100B0C"/>
    <w:rsid w:val="00102BFF"/>
    <w:rsid w:val="00122829"/>
    <w:rsid w:val="00131B67"/>
    <w:rsid w:val="00131F68"/>
    <w:rsid w:val="00135986"/>
    <w:rsid w:val="0013711C"/>
    <w:rsid w:val="0014072B"/>
    <w:rsid w:val="00141177"/>
    <w:rsid w:val="00146383"/>
    <w:rsid w:val="00151E64"/>
    <w:rsid w:val="001550CA"/>
    <w:rsid w:val="00160329"/>
    <w:rsid w:val="001618C4"/>
    <w:rsid w:val="00170E23"/>
    <w:rsid w:val="00171752"/>
    <w:rsid w:val="00173C8B"/>
    <w:rsid w:val="001808DB"/>
    <w:rsid w:val="00184EAA"/>
    <w:rsid w:val="00191A75"/>
    <w:rsid w:val="001A4EA0"/>
    <w:rsid w:val="001A67AE"/>
    <w:rsid w:val="001B5B8F"/>
    <w:rsid w:val="001C304E"/>
    <w:rsid w:val="001D7F2B"/>
    <w:rsid w:val="001E1C31"/>
    <w:rsid w:val="001F5BD1"/>
    <w:rsid w:val="002051B0"/>
    <w:rsid w:val="00230E42"/>
    <w:rsid w:val="002478F2"/>
    <w:rsid w:val="00253C75"/>
    <w:rsid w:val="00255792"/>
    <w:rsid w:val="0026274E"/>
    <w:rsid w:val="00262EA3"/>
    <w:rsid w:val="002732DF"/>
    <w:rsid w:val="002760AA"/>
    <w:rsid w:val="00287CFF"/>
    <w:rsid w:val="0029346D"/>
    <w:rsid w:val="00295315"/>
    <w:rsid w:val="002B1EF5"/>
    <w:rsid w:val="002C7FBA"/>
    <w:rsid w:val="00307CF1"/>
    <w:rsid w:val="00314EF7"/>
    <w:rsid w:val="00320501"/>
    <w:rsid w:val="003416B8"/>
    <w:rsid w:val="00361CEB"/>
    <w:rsid w:val="003704CC"/>
    <w:rsid w:val="003870DF"/>
    <w:rsid w:val="00387186"/>
    <w:rsid w:val="00393480"/>
    <w:rsid w:val="003954E4"/>
    <w:rsid w:val="00397D41"/>
    <w:rsid w:val="003B382E"/>
    <w:rsid w:val="003D18DC"/>
    <w:rsid w:val="003E3075"/>
    <w:rsid w:val="003F351E"/>
    <w:rsid w:val="00411BAC"/>
    <w:rsid w:val="00413970"/>
    <w:rsid w:val="004354F3"/>
    <w:rsid w:val="004538C1"/>
    <w:rsid w:val="004577FD"/>
    <w:rsid w:val="00461D0E"/>
    <w:rsid w:val="0047317E"/>
    <w:rsid w:val="00473DAA"/>
    <w:rsid w:val="004927CB"/>
    <w:rsid w:val="004A2CC5"/>
    <w:rsid w:val="004D2750"/>
    <w:rsid w:val="004F6F40"/>
    <w:rsid w:val="005433F4"/>
    <w:rsid w:val="005534FD"/>
    <w:rsid w:val="00560966"/>
    <w:rsid w:val="00562C38"/>
    <w:rsid w:val="00572640"/>
    <w:rsid w:val="00582FAC"/>
    <w:rsid w:val="00591BA4"/>
    <w:rsid w:val="005A053E"/>
    <w:rsid w:val="005A0A21"/>
    <w:rsid w:val="005A14D4"/>
    <w:rsid w:val="005A17EB"/>
    <w:rsid w:val="005B0534"/>
    <w:rsid w:val="005B5C47"/>
    <w:rsid w:val="005C170E"/>
    <w:rsid w:val="005D0A58"/>
    <w:rsid w:val="005D1C7A"/>
    <w:rsid w:val="005F0B39"/>
    <w:rsid w:val="005F46BA"/>
    <w:rsid w:val="006004DB"/>
    <w:rsid w:val="00601A85"/>
    <w:rsid w:val="00613334"/>
    <w:rsid w:val="00620763"/>
    <w:rsid w:val="00621538"/>
    <w:rsid w:val="0063338C"/>
    <w:rsid w:val="00643905"/>
    <w:rsid w:val="006503A7"/>
    <w:rsid w:val="0065131F"/>
    <w:rsid w:val="00661A4F"/>
    <w:rsid w:val="006650F4"/>
    <w:rsid w:val="00671A1A"/>
    <w:rsid w:val="006A65B0"/>
    <w:rsid w:val="006B3DD4"/>
    <w:rsid w:val="006C4134"/>
    <w:rsid w:val="006F3C12"/>
    <w:rsid w:val="0070053A"/>
    <w:rsid w:val="00711986"/>
    <w:rsid w:val="0072575A"/>
    <w:rsid w:val="00725A43"/>
    <w:rsid w:val="00747156"/>
    <w:rsid w:val="0077000A"/>
    <w:rsid w:val="0078400D"/>
    <w:rsid w:val="00785387"/>
    <w:rsid w:val="007A0BEE"/>
    <w:rsid w:val="007B28D3"/>
    <w:rsid w:val="007B6622"/>
    <w:rsid w:val="007B66C2"/>
    <w:rsid w:val="007F3554"/>
    <w:rsid w:val="00833542"/>
    <w:rsid w:val="008352F7"/>
    <w:rsid w:val="00837C6B"/>
    <w:rsid w:val="00847FAB"/>
    <w:rsid w:val="008664C0"/>
    <w:rsid w:val="008770B3"/>
    <w:rsid w:val="00896961"/>
    <w:rsid w:val="008A13E6"/>
    <w:rsid w:val="008B3DA9"/>
    <w:rsid w:val="008B4AD0"/>
    <w:rsid w:val="008C107A"/>
    <w:rsid w:val="008C50D9"/>
    <w:rsid w:val="008D6E5D"/>
    <w:rsid w:val="008E5BD0"/>
    <w:rsid w:val="00911275"/>
    <w:rsid w:val="00911348"/>
    <w:rsid w:val="00916279"/>
    <w:rsid w:val="00920F6E"/>
    <w:rsid w:val="009259C9"/>
    <w:rsid w:val="009516C0"/>
    <w:rsid w:val="00956B8E"/>
    <w:rsid w:val="00982669"/>
    <w:rsid w:val="00982747"/>
    <w:rsid w:val="00985047"/>
    <w:rsid w:val="00987ECC"/>
    <w:rsid w:val="009A45A6"/>
    <w:rsid w:val="009B3C7B"/>
    <w:rsid w:val="009D463F"/>
    <w:rsid w:val="009E07BB"/>
    <w:rsid w:val="009E11EC"/>
    <w:rsid w:val="009E396F"/>
    <w:rsid w:val="00A07D6B"/>
    <w:rsid w:val="00A33E17"/>
    <w:rsid w:val="00A45C9B"/>
    <w:rsid w:val="00A55388"/>
    <w:rsid w:val="00A633E1"/>
    <w:rsid w:val="00A7215F"/>
    <w:rsid w:val="00A77B29"/>
    <w:rsid w:val="00AB19C1"/>
    <w:rsid w:val="00AB6A2A"/>
    <w:rsid w:val="00AC37B4"/>
    <w:rsid w:val="00AC5147"/>
    <w:rsid w:val="00AC57E8"/>
    <w:rsid w:val="00AD2304"/>
    <w:rsid w:val="00AD542C"/>
    <w:rsid w:val="00B02F98"/>
    <w:rsid w:val="00B148EF"/>
    <w:rsid w:val="00B16D0F"/>
    <w:rsid w:val="00B23CCE"/>
    <w:rsid w:val="00B37387"/>
    <w:rsid w:val="00B421C7"/>
    <w:rsid w:val="00B50BBA"/>
    <w:rsid w:val="00B53315"/>
    <w:rsid w:val="00B6173C"/>
    <w:rsid w:val="00B67621"/>
    <w:rsid w:val="00B91DEF"/>
    <w:rsid w:val="00BA2621"/>
    <w:rsid w:val="00BA6725"/>
    <w:rsid w:val="00BB0493"/>
    <w:rsid w:val="00BC37A9"/>
    <w:rsid w:val="00BC4E9D"/>
    <w:rsid w:val="00BD651D"/>
    <w:rsid w:val="00BD6A76"/>
    <w:rsid w:val="00BE4B95"/>
    <w:rsid w:val="00BE5572"/>
    <w:rsid w:val="00BF4BB8"/>
    <w:rsid w:val="00C251B1"/>
    <w:rsid w:val="00C32434"/>
    <w:rsid w:val="00C37E18"/>
    <w:rsid w:val="00C526C3"/>
    <w:rsid w:val="00C638B6"/>
    <w:rsid w:val="00CA1954"/>
    <w:rsid w:val="00CB4C9E"/>
    <w:rsid w:val="00CC40EA"/>
    <w:rsid w:val="00CD2FC6"/>
    <w:rsid w:val="00CF75F9"/>
    <w:rsid w:val="00D21883"/>
    <w:rsid w:val="00D237D3"/>
    <w:rsid w:val="00D504C9"/>
    <w:rsid w:val="00D74AB0"/>
    <w:rsid w:val="00D75EC2"/>
    <w:rsid w:val="00D77014"/>
    <w:rsid w:val="00D82020"/>
    <w:rsid w:val="00D821E0"/>
    <w:rsid w:val="00D93A4D"/>
    <w:rsid w:val="00DC3DEA"/>
    <w:rsid w:val="00DC4C5B"/>
    <w:rsid w:val="00DD4D06"/>
    <w:rsid w:val="00E11E22"/>
    <w:rsid w:val="00E133B0"/>
    <w:rsid w:val="00E37E24"/>
    <w:rsid w:val="00E52880"/>
    <w:rsid w:val="00E52C64"/>
    <w:rsid w:val="00E53D96"/>
    <w:rsid w:val="00E576D3"/>
    <w:rsid w:val="00E67D38"/>
    <w:rsid w:val="00E775C8"/>
    <w:rsid w:val="00E92D9B"/>
    <w:rsid w:val="00EA273E"/>
    <w:rsid w:val="00EA2D16"/>
    <w:rsid w:val="00EA51E4"/>
    <w:rsid w:val="00EB4EBB"/>
    <w:rsid w:val="00EE006E"/>
    <w:rsid w:val="00EE73AF"/>
    <w:rsid w:val="00EF004B"/>
    <w:rsid w:val="00EF0A46"/>
    <w:rsid w:val="00F1035F"/>
    <w:rsid w:val="00F343C5"/>
    <w:rsid w:val="00F379F1"/>
    <w:rsid w:val="00F77616"/>
    <w:rsid w:val="00F9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55b738"/>
    </o:shapedefaults>
    <o:shapelayout v:ext="edit">
      <o:idmap v:ext="edit" data="1"/>
    </o:shapelayout>
  </w:shapeDefaults>
  <w:decimalSymbol w:val="."/>
  <w:listSeparator w:val=","/>
  <w14:docId w14:val="587069CD"/>
  <w15:docId w15:val="{910A9649-D18A-4B1C-BD71-7AC144C4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11986"/>
    <w:pPr>
      <w:keepNext/>
      <w:spacing w:before="120" w:after="120" w:line="240" w:lineRule="auto"/>
      <w:outlineLvl w:val="0"/>
    </w:pPr>
    <w:rPr>
      <w:rFonts w:ascii="Arial" w:eastAsia="Times" w:hAnsi="Arial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A4F"/>
  </w:style>
  <w:style w:type="paragraph" w:styleId="Footer">
    <w:name w:val="footer"/>
    <w:basedOn w:val="Normal"/>
    <w:link w:val="FooterChar"/>
    <w:uiPriority w:val="99"/>
    <w:unhideWhenUsed/>
    <w:rsid w:val="00661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A4F"/>
  </w:style>
  <w:style w:type="paragraph" w:styleId="BalloonText">
    <w:name w:val="Balloon Text"/>
    <w:basedOn w:val="Normal"/>
    <w:link w:val="BalloonTextChar"/>
    <w:uiPriority w:val="99"/>
    <w:semiHidden/>
    <w:unhideWhenUsed/>
    <w:rsid w:val="00661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A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1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1A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6EE9"/>
    <w:pPr>
      <w:ind w:left="720"/>
      <w:contextualSpacing/>
    </w:pPr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rsid w:val="00711986"/>
    <w:rPr>
      <w:rFonts w:ascii="Arial" w:eastAsia="Times" w:hAnsi="Arial" w:cs="Times New Roman"/>
      <w:b/>
      <w:bCs/>
    </w:rPr>
  </w:style>
  <w:style w:type="character" w:customStyle="1" w:styleId="heading3">
    <w:name w:val="heading3"/>
    <w:basedOn w:val="DefaultParagraphFont"/>
    <w:rsid w:val="00F77616"/>
    <w:rPr>
      <w:rFonts w:ascii="Arial" w:hAnsi="Arial" w:cs="Arial" w:hint="default"/>
      <w:b/>
      <w:bCs/>
      <w:i w:val="0"/>
      <w:iCs w:val="0"/>
      <w:color w:val="99CC0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75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67621"/>
    <w:pPr>
      <w:spacing w:after="0" w:line="240" w:lineRule="auto"/>
    </w:pPr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E4B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B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B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B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B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4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27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2819.B67177D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71B4A.493EC7E0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54480\Documents\Internal%20Work\CV%20Standards\New%20Format\CV2%20-%20PMC%20UK%20CV%20Template%20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47419B5A80645937347D29DB86470" ma:contentTypeVersion="10" ma:contentTypeDescription="Create a new document." ma:contentTypeScope="" ma:versionID="ef1024b41c9b9d34f5a69df71d2ae60b">
  <xsd:schema xmlns:xsd="http://www.w3.org/2001/XMLSchema" xmlns:xs="http://www.w3.org/2001/XMLSchema" xmlns:p="http://schemas.microsoft.com/office/2006/metadata/properties" xmlns:ns3="9c4f8044-90a3-4ad9-aa54-fc4d0be3446d" xmlns:ns4="abfc6994-3e23-48bc-9a67-cc4423566493" targetNamespace="http://schemas.microsoft.com/office/2006/metadata/properties" ma:root="true" ma:fieldsID="1395293bac3d688bdf64f90864cd3aee" ns3:_="" ns4:_="">
    <xsd:import namespace="9c4f8044-90a3-4ad9-aa54-fc4d0be3446d"/>
    <xsd:import namespace="abfc6994-3e23-48bc-9a67-cc44235664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f8044-90a3-4ad9-aa54-fc4d0be34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c6994-3e23-48bc-9a67-cc442356649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3CC73-94D9-40B1-ABDB-70E128C81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4f8044-90a3-4ad9-aa54-fc4d0be3446d"/>
    <ds:schemaRef ds:uri="abfc6994-3e23-48bc-9a67-cc44235664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C2D45E-993C-4A7E-8AAC-23BC70E64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0979A6-C3DB-4333-9A48-50A3F12AAE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B41889-7BCD-4A77-9B8E-360487B103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CV2 - PMC UK CV Template v1</Template>
  <TotalTime>49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Sharma, Jayesh (Cognizant)</dc:creator>
  <cp:lastModifiedBy>Sharma, Jayesh (Cognizant)</cp:lastModifiedBy>
  <cp:revision>49</cp:revision>
  <cp:lastPrinted>2012-03-16T11:37:00Z</cp:lastPrinted>
  <dcterms:created xsi:type="dcterms:W3CDTF">2021-04-16T07:02:00Z</dcterms:created>
  <dcterms:modified xsi:type="dcterms:W3CDTF">2022-03-07T06:26:00Z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0x01010015F47419B5A80645937347D29DB86470</vt:lpwstr>
  </property>
</Properties>
</file>